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Lucas Winkelman</w:t>
      </w:r>
    </w:p>
    <w:p w:rsidR="00C8724F" w:rsidRDefault="00FD0E9F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http://www.linkedin.com/in/lucas-winkelman</w:t>
      </w:r>
    </w:p>
    <w:p w:rsidR="00C8724F" w:rsidRDefault="00FD0E9F">
      <w:pPr>
        <w:spacing w:line="240" w:lineRule="auto"/>
        <w:jc w:val="center"/>
      </w:pPr>
      <w:r>
        <w:rPr>
          <w:rFonts w:ascii="Calibri" w:eastAsia="Calibri" w:hAnsi="Calibri" w:cs="Calibri"/>
        </w:rPr>
        <w:t>https://firecannons.github.io</w:t>
      </w:r>
    </w:p>
    <w:p w:rsidR="00C8724F" w:rsidRDefault="00FD0E9F">
      <w:pPr>
        <w:spacing w:line="240" w:lineRule="auto"/>
      </w:pPr>
      <w:bookmarkStart w:id="0" w:name="_gjdgxs" w:colFirst="0" w:colLast="0"/>
      <w:bookmarkEnd w:id="0"/>
      <w:r>
        <w:rPr>
          <w:rFonts w:ascii="Calibri" w:eastAsia="Calibri" w:hAnsi="Calibri" w:cs="Calibri"/>
          <w:highlight w:val="white"/>
          <w:u w:val="single"/>
        </w:rPr>
        <w:t>School Address</w:t>
      </w:r>
      <w:r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  <w:u w:val="single"/>
        </w:rPr>
        <w:t>Home Address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210C University Commons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12543 Country View Dr.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850 University Dr.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Tebbetts, MO 65080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Rolla, MO 65401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(573)-544-1079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>lawf48@mst.edu</w:t>
      </w:r>
    </w:p>
    <w:p w:rsidR="00C8724F" w:rsidRDefault="00FD0E9F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127000</wp:posOffset>
                </wp:positionV>
                <wp:extent cx="6883400" cy="0"/>
                <wp:effectExtent l="0" t="0" r="31750" b="190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175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95pt;margin-top:10pt;width:54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" strokeweight="1.5pt">
                <v:stroke miterlimit="5243f" joinstyle="miter"/>
                <w10:wrap anchorx="margin"/>
              </v:shape>
            </w:pict>
          </mc:Fallback>
        </mc:AlternateContent>
      </w:r>
    </w:p>
    <w:p w:rsidR="00C8724F" w:rsidRDefault="00C8724F">
      <w:pPr>
        <w:spacing w:line="240" w:lineRule="auto"/>
        <w:jc w:val="center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Objective 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 xml:space="preserve">To obtain a career </w:t>
      </w:r>
      <w:r>
        <w:rPr>
          <w:rFonts w:ascii="Calibri" w:eastAsia="Calibri" w:hAnsi="Calibri" w:cs="Calibri"/>
          <w:highlight w:val="white"/>
        </w:rPr>
        <w:t>in Computer Science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Education</w:t>
      </w:r>
      <w:r>
        <w:rPr>
          <w:rFonts w:ascii="Calibri" w:eastAsia="Calibri" w:hAnsi="Calibri" w:cs="Calibri"/>
          <w:highlight w:val="white"/>
        </w:rPr>
        <w:tab/>
        <w:t>Missouri University of Science and Technology</w:t>
      </w:r>
      <w:r>
        <w:rPr>
          <w:rFonts w:ascii="Calibri" w:eastAsia="Calibri" w:hAnsi="Calibri" w:cs="Calibri"/>
        </w:rPr>
        <w:t xml:space="preserve"> (Missouri S&amp;T)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May 2020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>B.S.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  <w:b/>
        </w:rPr>
        <w:t>GPA: 3.57</w:t>
      </w:r>
      <w:r>
        <w:rPr>
          <w:rFonts w:ascii="Calibri" w:eastAsia="Calibri" w:hAnsi="Calibri" w:cs="Calibri"/>
          <w:b/>
        </w:rPr>
        <w:t>/4.0</w:t>
      </w:r>
    </w:p>
    <w:p w:rsidR="00C8724F" w:rsidRDefault="00FD0E9F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Courses:</w:t>
      </w:r>
    </w:p>
    <w:p w:rsidR="00C8724F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Data Structures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Discrete Math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Algorithms</w:t>
      </w: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Numerical Methods</w:t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Theory of Computer Science</w:t>
      </w:r>
      <w:r w:rsidR="00BD59AD">
        <w:rPr>
          <w:rFonts w:ascii="Calibri" w:eastAsia="Calibri" w:hAnsi="Calibri" w:cs="Calibri"/>
        </w:rPr>
        <w:tab/>
        <w:t>File Structures and Database Systems</w:t>
      </w:r>
    </w:p>
    <w:p w:rsidR="00C8724F" w:rsidRDefault="00C8724F">
      <w:pPr>
        <w:spacing w:line="240" w:lineRule="auto"/>
      </w:pPr>
    </w:p>
    <w:p w:rsidR="00BD59AD" w:rsidRDefault="00FD0E9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Experience</w:t>
      </w:r>
      <w:r>
        <w:rPr>
          <w:rFonts w:ascii="Calibri" w:eastAsia="Calibri" w:hAnsi="Calibri" w:cs="Calibri"/>
          <w:highlight w:val="white"/>
        </w:rPr>
        <w:tab/>
      </w:r>
      <w:r w:rsidR="009F248C">
        <w:rPr>
          <w:rFonts w:ascii="Calibri" w:eastAsia="Calibri" w:hAnsi="Calibri" w:cs="Calibri"/>
        </w:rPr>
        <w:t>State of Missouri –</w:t>
      </w:r>
      <w:r w:rsidR="00B447E3">
        <w:rPr>
          <w:rFonts w:ascii="Calibri" w:eastAsia="Calibri" w:hAnsi="Calibri" w:cs="Calibri"/>
        </w:rPr>
        <w:t xml:space="preserve"> </w:t>
      </w:r>
      <w:r w:rsidR="009F248C">
        <w:rPr>
          <w:rFonts w:ascii="Calibri" w:eastAsia="Calibri" w:hAnsi="Calibri" w:cs="Calibri"/>
        </w:rPr>
        <w:t>Information Technology Services Division</w:t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9F248C">
        <w:rPr>
          <w:rFonts w:ascii="Calibri" w:eastAsia="Calibri" w:hAnsi="Calibri" w:cs="Calibri"/>
        </w:rPr>
        <w:tab/>
      </w:r>
      <w:r w:rsidR="00BD59AD">
        <w:rPr>
          <w:rFonts w:ascii="Calibri" w:eastAsia="Calibri" w:hAnsi="Calibri" w:cs="Calibri"/>
        </w:rPr>
        <w:t>Jefferson City, MO</w:t>
      </w:r>
    </w:p>
    <w:p w:rsidR="00BD59AD" w:rsidRDefault="00BD59A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  <w:b/>
        </w:rPr>
        <w:t>UI</w:t>
      </w:r>
      <w:r w:rsidR="000F04ED">
        <w:rPr>
          <w:rFonts w:ascii="Calibri" w:eastAsia="Calibri" w:hAnsi="Calibri" w:cs="Calibri"/>
          <w:b/>
        </w:rPr>
        <w:t>nteract Team</w:t>
      </w:r>
      <w:r w:rsidR="00047182" w:rsidRPr="00B447E3">
        <w:rPr>
          <w:rFonts w:ascii="Calibri" w:eastAsia="Calibri" w:hAnsi="Calibri" w:cs="Calibri"/>
          <w:b/>
        </w:rPr>
        <w:tab/>
      </w:r>
      <w:r w:rsidR="00B447E3" w:rsidRPr="00B447E3">
        <w:rPr>
          <w:rFonts w:ascii="Calibri" w:eastAsia="Calibri" w:hAnsi="Calibri" w:cs="Calibri"/>
          <w:b/>
        </w:rPr>
        <w:t>- Winter Internship</w:t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ab/>
      </w:r>
      <w:r w:rsidR="00047182">
        <w:rPr>
          <w:rFonts w:ascii="Calibri" w:eastAsia="Calibri" w:hAnsi="Calibri" w:cs="Calibri"/>
        </w:rPr>
        <w:t>Dec 2017 – Jan 2018</w:t>
      </w:r>
    </w:p>
    <w:p w:rsidR="00B447E3" w:rsidRDefault="000F04ED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Worked on Data Change Request</w:t>
      </w:r>
      <w:r w:rsidR="00B447E3">
        <w:rPr>
          <w:rFonts w:ascii="Calibri" w:eastAsia="Calibri" w:hAnsi="Calibri" w:cs="Calibri"/>
          <w:highlight w:val="white"/>
        </w:rPr>
        <w:t>s (DCRs) in the UInteract system</w:t>
      </w:r>
    </w:p>
    <w:p w:rsidR="00B447E3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Utilized</w:t>
      </w:r>
      <w:r w:rsidR="00B447E3">
        <w:rPr>
          <w:rFonts w:ascii="Calibri" w:eastAsia="Calibri" w:hAnsi="Calibri" w:cs="Calibri"/>
          <w:highlight w:val="white"/>
        </w:rPr>
        <w:t xml:space="preserve"> SQL and </w:t>
      </w:r>
      <w:r>
        <w:rPr>
          <w:rFonts w:ascii="Calibri" w:eastAsia="Calibri" w:hAnsi="Calibri" w:cs="Calibri"/>
          <w:highlight w:val="white"/>
        </w:rPr>
        <w:t>updated</w:t>
      </w:r>
      <w:r w:rsidR="00B447E3">
        <w:rPr>
          <w:rFonts w:ascii="Calibri" w:eastAsia="Calibri" w:hAnsi="Calibri" w:cs="Calibri"/>
          <w:highlight w:val="white"/>
        </w:rPr>
        <w:t xml:space="preserve"> data on a large database</w:t>
      </w:r>
    </w:p>
    <w:p w:rsidR="000F04ED" w:rsidRPr="000706DB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Completed training to gain more experience with Java and SQL</w:t>
      </w:r>
    </w:p>
    <w:p w:rsidR="000706DB" w:rsidRPr="00B447E3" w:rsidRDefault="000706DB" w:rsidP="00B447E3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Collaborated with a team to meet </w:t>
      </w:r>
      <w:r w:rsidR="00956235">
        <w:rPr>
          <w:rFonts w:ascii="Calibri" w:eastAsia="Calibri" w:hAnsi="Calibri" w:cs="Calibri"/>
          <w:highlight w:val="white"/>
        </w:rPr>
        <w:t>agendas and</w:t>
      </w:r>
      <w:r w:rsidR="005067C4">
        <w:rPr>
          <w:rFonts w:ascii="Calibri" w:eastAsia="Calibri" w:hAnsi="Calibri" w:cs="Calibri"/>
          <w:highlight w:val="white"/>
        </w:rPr>
        <w:t xml:space="preserve"> reach</w:t>
      </w:r>
      <w:r w:rsidR="00956235">
        <w:rPr>
          <w:rFonts w:ascii="Calibri" w:eastAsia="Calibri" w:hAnsi="Calibri" w:cs="Calibri"/>
          <w:highlight w:val="white"/>
        </w:rPr>
        <w:t xml:space="preserve"> goals</w:t>
      </w:r>
    </w:p>
    <w:p w:rsidR="00BD59AD" w:rsidRDefault="00BD59AD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</w:p>
    <w:p w:rsidR="00C8724F" w:rsidRDefault="00FD0E9F" w:rsidP="00BD59AD">
      <w:pPr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Multi-rotor Robot Design Team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Software Division – Simulation Division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Oct 2016 - present</w:t>
      </w:r>
    </w:p>
    <w:p w:rsidR="00C8724F" w:rsidRDefault="00FD0E9F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Made 2-D Javascript simulation of the International Aerial Robotics Competition (IARC)</w:t>
      </w:r>
    </w:p>
    <w:p w:rsidR="00C8724F" w:rsidRDefault="00FD0E9F" w:rsidP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many programs using neuro-evolution to find best algorithm of drone flight in the IARC, including using the NEAT method</w:t>
      </w:r>
    </w:p>
    <w:p w:rsidR="00C8724F" w:rsidRDefault="00956235">
      <w:pPr>
        <w:numPr>
          <w:ilvl w:val="0"/>
          <w:numId w:val="1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Operated</w:t>
      </w:r>
      <w:r w:rsidR="00FD0E9F">
        <w:rPr>
          <w:rFonts w:ascii="Calibri" w:eastAsia="Calibri" w:hAnsi="Calibri" w:cs="Calibri"/>
          <w:highlight w:val="white"/>
        </w:rPr>
        <w:t xml:space="preserve"> the robotics simulator Gazebo to simulate the IARC in 3D for testing</w:t>
      </w: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  <w:ind w:left="144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SIG-Game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Rolla, MO</w:t>
      </w:r>
    </w:p>
    <w:p w:rsidR="00C8724F" w:rsidRDefault="00FD0E9F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  <w:t>Game Team</w:t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b/>
          <w:highlight w:val="white"/>
        </w:rPr>
        <w:tab/>
      </w:r>
      <w:r>
        <w:rPr>
          <w:rFonts w:ascii="Calibri" w:eastAsia="Calibri" w:hAnsi="Calibri" w:cs="Calibri"/>
          <w:highlight w:val="white"/>
        </w:rPr>
        <w:t>Aug 2016 – Dec 2016</w:t>
      </w:r>
    </w:p>
    <w:p w:rsidR="00C8724F" w:rsidRDefault="00956235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Wrote an program</w:t>
      </w:r>
      <w:r w:rsidR="00FD0E9F">
        <w:rPr>
          <w:rFonts w:ascii="Calibri" w:eastAsia="Calibri" w:hAnsi="Calibri" w:cs="Calibri"/>
          <w:highlight w:val="white"/>
        </w:rPr>
        <w:t xml:space="preserve"> to test the game</w:t>
      </w:r>
      <w:r>
        <w:rPr>
          <w:rFonts w:ascii="Calibri" w:eastAsia="Calibri" w:hAnsi="Calibri" w:cs="Calibri"/>
          <w:highlight w:val="white"/>
        </w:rPr>
        <w:t xml:space="preserve"> to ensure proper operation</w:t>
      </w:r>
    </w:p>
    <w:p w:rsidR="00C8724F" w:rsidRDefault="00994430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Gained skills with Git by using to Github to store program</w:t>
      </w:r>
    </w:p>
    <w:p w:rsidR="00C8724F" w:rsidRPr="000706DB" w:rsidRDefault="000706DB">
      <w:pPr>
        <w:numPr>
          <w:ilvl w:val="0"/>
          <w:numId w:val="2"/>
        </w:numPr>
        <w:spacing w:line="240" w:lineRule="auto"/>
        <w:contextualSpacing/>
        <w:rPr>
          <w:b/>
          <w:highlight w:val="white"/>
        </w:rPr>
      </w:pPr>
      <w:r>
        <w:rPr>
          <w:rFonts w:ascii="Calibri" w:eastAsia="Calibri" w:hAnsi="Calibri" w:cs="Calibri"/>
          <w:highlight w:val="white"/>
        </w:rPr>
        <w:t>Competed</w:t>
      </w:r>
      <w:r w:rsidR="00FD0E9F">
        <w:rPr>
          <w:rFonts w:ascii="Calibri" w:eastAsia="Calibri" w:hAnsi="Calibri" w:cs="Calibri"/>
          <w:highlight w:val="white"/>
        </w:rPr>
        <w:t xml:space="preserve"> MegaMiner</w:t>
      </w:r>
      <w:r w:rsidR="000F04ED">
        <w:rPr>
          <w:rFonts w:ascii="Calibri" w:eastAsia="Calibri" w:hAnsi="Calibri" w:cs="Calibri"/>
          <w:highlight w:val="white"/>
        </w:rPr>
        <w:t>AI</w:t>
      </w:r>
      <w:r>
        <w:rPr>
          <w:rFonts w:ascii="Calibri" w:eastAsia="Calibri" w:hAnsi="Calibri" w:cs="Calibri"/>
          <w:highlight w:val="white"/>
        </w:rPr>
        <w:t xml:space="preserve"> every semester since</w:t>
      </w: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</w:p>
    <w:p w:rsidR="000706DB" w:rsidRDefault="000706DB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Missouri S&amp;T </w:t>
      </w:r>
      <w:r w:rsidR="00956235">
        <w:rPr>
          <w:rFonts w:ascii="Calibri" w:eastAsia="Calibri" w:hAnsi="Calibri" w:cs="Calibri"/>
          <w:highlight w:val="white"/>
        </w:rPr>
        <w:t>–</w:t>
      </w:r>
      <w:r>
        <w:rPr>
          <w:rFonts w:ascii="Calibri" w:eastAsia="Calibri" w:hAnsi="Calibri" w:cs="Calibri"/>
          <w:highlight w:val="white"/>
        </w:rPr>
        <w:t xml:space="preserve"> </w:t>
      </w:r>
      <w:r w:rsidR="005067C4">
        <w:rPr>
          <w:rFonts w:ascii="Calibri" w:eastAsia="Calibri" w:hAnsi="Calibri" w:cs="Calibri"/>
          <w:highlight w:val="white"/>
        </w:rPr>
        <w:t>ShamHacks</w:t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  <w:highlight w:val="white"/>
        </w:rPr>
        <w:tab/>
        <w:t>Rolla, MO</w:t>
      </w:r>
    </w:p>
    <w:p w:rsidR="00956235" w:rsidRDefault="00956235" w:rsidP="000706DB">
      <w:pPr>
        <w:spacing w:line="240" w:lineRule="auto"/>
        <w:ind w:left="1440"/>
        <w:contextualSpacing/>
        <w:rPr>
          <w:rFonts w:ascii="Calibri" w:eastAsia="Calibri" w:hAnsi="Calibri" w:cs="Calibri"/>
          <w:highlight w:val="white"/>
        </w:rPr>
      </w:pPr>
      <w:r w:rsidRPr="005067C4">
        <w:rPr>
          <w:rFonts w:ascii="Calibri" w:eastAsia="Calibri" w:hAnsi="Calibri" w:cs="Calibri"/>
          <w:b/>
          <w:highlight w:val="white"/>
        </w:rPr>
        <w:t>Participant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  <w:t>Feb 2018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Created</w:t>
      </w:r>
      <w:r w:rsidR="00FA3BCE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website that allowed users to upload videos and transcribe them to text</w:t>
      </w:r>
    </w:p>
    <w:p w:rsid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Wrote</w:t>
      </w:r>
      <w:r w:rsidR="002B11AB">
        <w:rPr>
          <w:rFonts w:ascii="Calibri" w:eastAsia="Calibri" w:hAnsi="Calibri" w:cs="Calibri"/>
          <w:highlight w:val="white"/>
        </w:rPr>
        <w:t xml:space="preserve"> a</w:t>
      </w:r>
      <w:r>
        <w:rPr>
          <w:rFonts w:ascii="Calibri" w:eastAsia="Calibri" w:hAnsi="Calibri" w:cs="Calibri"/>
          <w:highlight w:val="white"/>
        </w:rPr>
        <w:t xml:space="preserve"> HTML and CSS frontend and PHP with database backend</w:t>
      </w:r>
    </w:p>
    <w:p w:rsidR="005067C4" w:rsidRPr="005067C4" w:rsidRDefault="005067C4" w:rsidP="005067C4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Worked with </w:t>
      </w:r>
      <w:r w:rsidR="0028326E">
        <w:rPr>
          <w:rFonts w:ascii="Calibri" w:eastAsia="Calibri" w:hAnsi="Calibri" w:cs="Calibri"/>
          <w:highlight w:val="white"/>
        </w:rPr>
        <w:t>a</w:t>
      </w:r>
      <w:bookmarkStart w:id="1" w:name="_GoBack"/>
      <w:bookmarkEnd w:id="1"/>
      <w:r w:rsidR="00DB1E4F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>team to integrate the website and transcription program</w:t>
      </w:r>
    </w:p>
    <w:p w:rsidR="00956235" w:rsidRDefault="00956235" w:rsidP="000706DB">
      <w:pPr>
        <w:spacing w:line="240" w:lineRule="auto"/>
        <w:ind w:left="1440"/>
        <w:contextualSpacing/>
        <w:rPr>
          <w:b/>
          <w:highlight w:val="white"/>
        </w:rPr>
      </w:pPr>
    </w:p>
    <w:p w:rsidR="00C8724F" w:rsidRDefault="00C8724F">
      <w:pPr>
        <w:spacing w:line="240" w:lineRule="auto"/>
        <w:rPr>
          <w:rFonts w:ascii="Calibri" w:eastAsia="Calibri" w:hAnsi="Calibri" w:cs="Calibri"/>
          <w:b/>
          <w:highlight w:val="white"/>
        </w:rPr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Computer</w:t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MS Office</w:t>
      </w:r>
      <w:r w:rsidR="000706DB">
        <w:rPr>
          <w:rFonts w:ascii="Calibri" w:eastAsia="Calibri" w:hAnsi="Calibri" w:cs="Calibri"/>
          <w:highlight w:val="white"/>
        </w:rPr>
        <w:tab/>
        <w:t>HTML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  <w:t>CSS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  <w:highlight w:val="white"/>
        </w:rPr>
        <w:t>JavaScript</w:t>
      </w:r>
      <w:r w:rsidR="000706DB"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</w:rPr>
        <w:t>SQL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Git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PHP</w:t>
      </w:r>
    </w:p>
    <w:p w:rsidR="00C8724F" w:rsidRDefault="00FD0E9F">
      <w:pPr>
        <w:spacing w:line="240" w:lineRule="auto"/>
      </w:pPr>
      <w:bookmarkStart w:id="2" w:name="_30j0zll" w:colFirst="0" w:colLast="0"/>
      <w:bookmarkEnd w:id="2"/>
      <w:r>
        <w:rPr>
          <w:rFonts w:ascii="Calibri" w:eastAsia="Calibri" w:hAnsi="Calibri" w:cs="Calibri"/>
          <w:highlight w:val="white"/>
        </w:rPr>
        <w:t>Skills</w:t>
      </w:r>
      <w:r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0F04ED">
        <w:rPr>
          <w:rFonts w:ascii="Calibri" w:eastAsia="Calibri" w:hAnsi="Calibri" w:cs="Calibri"/>
        </w:rPr>
        <w:t>Python</w:t>
      </w:r>
      <w:r w:rsidR="000F04ED">
        <w:rPr>
          <w:rFonts w:ascii="Calibri" w:eastAsia="Calibri" w:hAnsi="Calibri" w:cs="Calibri"/>
          <w:highlight w:val="white"/>
        </w:rPr>
        <w:tab/>
      </w:r>
      <w:r>
        <w:rPr>
          <w:rFonts w:ascii="Calibri" w:eastAsia="Calibri" w:hAnsi="Calibri" w:cs="Calibri"/>
          <w:highlight w:val="white"/>
        </w:rPr>
        <w:tab/>
      </w:r>
      <w:r w:rsidR="00956235">
        <w:rPr>
          <w:rFonts w:ascii="Calibri" w:eastAsia="Calibri" w:hAnsi="Calibri" w:cs="Calibri"/>
        </w:rPr>
        <w:t xml:space="preserve">Java </w:t>
      </w:r>
      <w:r w:rsidR="00956235">
        <w:rPr>
          <w:rFonts w:ascii="Calibri" w:eastAsia="Calibri" w:hAnsi="Calibri" w:cs="Calibri"/>
        </w:rPr>
        <w:tab/>
      </w:r>
      <w:r w:rsidR="00956235">
        <w:rPr>
          <w:rFonts w:ascii="Calibri" w:eastAsia="Calibri" w:hAnsi="Calibri" w:cs="Calibri"/>
        </w:rPr>
        <w:tab/>
        <w:t>C</w:t>
      </w:r>
      <w:r w:rsidR="000706DB">
        <w:rPr>
          <w:rFonts w:ascii="Calibri" w:eastAsia="Calibri" w:hAnsi="Calibri" w:cs="Calibri"/>
        </w:rPr>
        <w:tab/>
      </w:r>
      <w:r w:rsidR="000706DB">
        <w:rPr>
          <w:rFonts w:ascii="Calibri" w:eastAsia="Calibri" w:hAnsi="Calibri" w:cs="Calibri"/>
        </w:rPr>
        <w:tab/>
        <w:t>C++</w:t>
      </w:r>
      <w:r w:rsidR="00B447E3">
        <w:rPr>
          <w:rFonts w:ascii="Calibri" w:eastAsia="Calibri" w:hAnsi="Calibri" w:cs="Calibri"/>
        </w:rPr>
        <w:tab/>
      </w:r>
      <w:r w:rsidR="00B447E3">
        <w:rPr>
          <w:rFonts w:ascii="Calibri" w:eastAsia="Calibri" w:hAnsi="Calibri" w:cs="Calibri"/>
        </w:rPr>
        <w:tab/>
      </w:r>
      <w:r w:rsidR="000F04ED">
        <w:rPr>
          <w:rFonts w:ascii="Calibri" w:eastAsia="Calibri" w:hAnsi="Calibri" w:cs="Calibri"/>
        </w:rPr>
        <w:t>C</w:t>
      </w:r>
      <w:r w:rsidR="000F04ED">
        <w:rPr>
          <w:rFonts w:ascii="Calibri" w:eastAsia="Calibri" w:hAnsi="Calibri" w:cs="Calibri"/>
          <w:highlight w:val="white"/>
        </w:rPr>
        <w:t>ode::Blocks</w:t>
      </w:r>
      <w:r w:rsidR="000706DB">
        <w:rPr>
          <w:rFonts w:ascii="Calibri" w:eastAsia="Calibri" w:hAnsi="Calibri" w:cs="Calibri"/>
        </w:rPr>
        <w:tab/>
        <w:t>Eclipse</w:t>
      </w:r>
    </w:p>
    <w:p w:rsidR="00C8724F" w:rsidRDefault="00C8724F">
      <w:pPr>
        <w:spacing w:line="240" w:lineRule="auto"/>
      </w:pPr>
    </w:p>
    <w:p w:rsidR="00C8724F" w:rsidRDefault="00FD0E9F">
      <w:pPr>
        <w:spacing w:line="240" w:lineRule="auto"/>
      </w:pPr>
      <w:r>
        <w:rPr>
          <w:rFonts w:ascii="Calibri" w:eastAsia="Calibri" w:hAnsi="Calibri" w:cs="Calibri"/>
          <w:highlight w:val="white"/>
        </w:rPr>
        <w:t>Honors &amp;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SIG-Security</w:t>
      </w:r>
    </w:p>
    <w:p w:rsidR="000706DB" w:rsidRDefault="00FD0E9F" w:rsidP="000706DB">
      <w:pPr>
        <w:spacing w:line="240" w:lineRule="auto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Activities</w:t>
      </w:r>
      <w:r>
        <w:rPr>
          <w:rFonts w:ascii="Calibri" w:eastAsia="Calibri" w:hAnsi="Calibri" w:cs="Calibri"/>
          <w:highlight w:val="white"/>
        </w:rPr>
        <w:tab/>
      </w:r>
      <w:r w:rsidR="000706DB">
        <w:rPr>
          <w:rFonts w:ascii="Calibri" w:eastAsia="Calibri" w:hAnsi="Calibri" w:cs="Calibri"/>
          <w:highlight w:val="white"/>
        </w:rPr>
        <w:t>Association of Computing Machinery SIG.com</w:t>
      </w:r>
    </w:p>
    <w:p w:rsidR="00C8724F" w:rsidRDefault="00FD0E9F">
      <w:pPr>
        <w:spacing w:line="240" w:lineRule="auto"/>
        <w:ind w:left="720"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Christian Campus Fellowship</w:t>
      </w:r>
    </w:p>
    <w:sectPr w:rsidR="00C8724F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4E08"/>
    <w:multiLevelType w:val="hybridMultilevel"/>
    <w:tmpl w:val="B42A6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7FE7"/>
    <w:multiLevelType w:val="hybridMultilevel"/>
    <w:tmpl w:val="193A2D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4D339D"/>
    <w:multiLevelType w:val="hybridMultilevel"/>
    <w:tmpl w:val="8398C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725F70"/>
    <w:multiLevelType w:val="hybridMultilevel"/>
    <w:tmpl w:val="2C6C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F2D93"/>
    <w:multiLevelType w:val="multilevel"/>
    <w:tmpl w:val="4B06B0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355159"/>
    <w:multiLevelType w:val="hybridMultilevel"/>
    <w:tmpl w:val="332A4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B83BD2"/>
    <w:multiLevelType w:val="hybridMultilevel"/>
    <w:tmpl w:val="4412E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E071FF"/>
    <w:multiLevelType w:val="multilevel"/>
    <w:tmpl w:val="1C92527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8724F"/>
    <w:rsid w:val="00047182"/>
    <w:rsid w:val="000706DB"/>
    <w:rsid w:val="000F04ED"/>
    <w:rsid w:val="0028326E"/>
    <w:rsid w:val="002B11AB"/>
    <w:rsid w:val="005067C4"/>
    <w:rsid w:val="00956235"/>
    <w:rsid w:val="00994430"/>
    <w:rsid w:val="009F248C"/>
    <w:rsid w:val="00A54BF2"/>
    <w:rsid w:val="00B447E3"/>
    <w:rsid w:val="00BD59AD"/>
    <w:rsid w:val="00C8724F"/>
    <w:rsid w:val="00DB1E4F"/>
    <w:rsid w:val="00FA3BCE"/>
    <w:rsid w:val="00FD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0FE0"/>
  <w15:docId w15:val="{AA84F73D-3A53-4BB9-ADD9-0D7DDDA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653363F5</Template>
  <TotalTime>79</TotalTime>
  <Pages>1</Pages>
  <Words>328</Words>
  <Characters>1849</Characters>
  <Application>Microsoft Office Word</Application>
  <DocSecurity>0</DocSecurity>
  <Lines>56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Winkelman, Lucas (S&amp;T-Student)</cp:lastModifiedBy>
  <cp:revision>11</cp:revision>
  <dcterms:created xsi:type="dcterms:W3CDTF">2017-10-05T17:37:00Z</dcterms:created>
  <dcterms:modified xsi:type="dcterms:W3CDTF">2018-02-15T19:55:00Z</dcterms:modified>
</cp:coreProperties>
</file>